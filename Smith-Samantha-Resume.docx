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253E7E0A" w14:textId="77777777" w:rsidTr="00C420C8">
        <w:tc>
          <w:tcPr>
            <w:tcW w:w="3023" w:type="dxa"/>
          </w:tcPr>
          <w:p w14:paraId="0B3EE482" w14:textId="77777777" w:rsidR="00C420C8" w:rsidRPr="005152F2" w:rsidRDefault="00727012" w:rsidP="003856C9">
            <w:pPr>
              <w:pStyle w:val="Heading1"/>
            </w:pPr>
            <w:r>
              <w:t>Samantha Smith</w:t>
            </w:r>
          </w:p>
          <w:p w14:paraId="06D10CAC" w14:textId="30B9F69F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2DEBF6C" wp14:editId="17359A1C">
                      <wp:extent cx="329184" cy="329184"/>
                      <wp:effectExtent l="0" t="0" r="13970" b="13970"/>
                      <wp:docPr id="49" name="Group 43" title="Email icon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68605" id="Group 43" o:spid="_x0000_s1026" alt="Title: Email icon" href="mailto:samantha.coderedtech@gmail.co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" o:button="t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CDFD3DD" w14:textId="4C6C459B" w:rsidR="00C420C8" w:rsidRPr="00DC607B" w:rsidRDefault="008F5E86" w:rsidP="00441EB9">
            <w:pPr>
              <w:pStyle w:val="Heading3"/>
            </w:pPr>
            <w:hyperlink r:id="rId8" w:history="1">
              <w:r w:rsidRPr="008F5E86">
                <w:rPr>
                  <w:rStyle w:val="Hyperlink"/>
                </w:rPr>
                <w:t>mailto:samantha.coderedtech@gmail.com</w:t>
              </w:r>
            </w:hyperlink>
          </w:p>
          <w:p w14:paraId="51CF93A9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A88133F" wp14:editId="01575A44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6B79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3609416" w14:textId="0EAFF61D" w:rsidR="00C420C8" w:rsidRPr="00C420C8" w:rsidRDefault="00DC607B" w:rsidP="00441EB9">
            <w:pPr>
              <w:pStyle w:val="Heading3"/>
            </w:pPr>
            <w:r>
              <w:t>404.518.0250</w:t>
            </w:r>
          </w:p>
          <w:p w14:paraId="4B1DD3B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F2E9848" wp14:editId="02C6B52A">
                      <wp:extent cx="329184" cy="329184"/>
                      <wp:effectExtent l="0" t="0" r="13970" b="13970"/>
                      <wp:docPr id="77" name="Group 31" title="LinkedIn icon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131A4" id="Group 31" o:spid="_x0000_s1026" alt="Title: LinkedIn icon" href="https://www.linkedin.com/IN/SAMANTHA-SMITH-50780BA3/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i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" o:button="t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2506833" w14:textId="12B6A045" w:rsidR="00C420C8" w:rsidRPr="008F5E86" w:rsidRDefault="008F5E86" w:rsidP="00441EB9">
            <w:pPr>
              <w:pStyle w:val="Heading3"/>
              <w:rPr>
                <w:sz w:val="20"/>
              </w:rPr>
            </w:pPr>
            <w:hyperlink r:id="rId10" w:history="1">
              <w:r w:rsidRPr="008F5E86">
                <w:rPr>
                  <w:rStyle w:val="Hyperlink"/>
                  <w:sz w:val="20"/>
                </w:rPr>
                <w:t>Samantha Smith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769CBAD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1BA605D" w14:textId="77777777" w:rsidR="00C420C8" w:rsidRDefault="00727012" w:rsidP="00441EB9">
                  <w:pPr>
                    <w:pStyle w:val="Heading3"/>
                  </w:pPr>
                  <w:r>
                    <w:t>Atlanta, Ga</w:t>
                  </w:r>
                </w:p>
                <w:p w14:paraId="160FC8F2" w14:textId="77777777" w:rsidR="00727012" w:rsidRPr="00441EB9" w:rsidRDefault="0072701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coderedtech.net</w:t>
                  </w:r>
                </w:p>
              </w:tc>
            </w:tr>
            <w:tr w:rsidR="00C420C8" w:rsidRPr="005152F2" w14:paraId="72CA7442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5B7A1AA" w14:textId="77777777" w:rsidR="00C420C8" w:rsidRDefault="00727012" w:rsidP="002C77B9">
                  <w:pPr>
                    <w:pStyle w:val="Heading3"/>
                  </w:pPr>
                  <w:r>
                    <w:t>summary</w:t>
                  </w:r>
                </w:p>
                <w:p w14:paraId="20C1EA60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84E0D6F" wp14:editId="55661C53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E5CD529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4922D7" w14:textId="77777777" w:rsidR="00C420C8" w:rsidRDefault="00727012" w:rsidP="00727012">
                  <w:r>
                    <w:t xml:space="preserve">Full-stack web developer with an eye for details, a knack for problem-solving, and an attitude of teamwork. </w:t>
                  </w:r>
                </w:p>
              </w:tc>
            </w:tr>
          </w:tbl>
          <w:p w14:paraId="2B1598FA" w14:textId="77777777" w:rsidR="00C420C8" w:rsidRDefault="00C420C8" w:rsidP="003856C9"/>
          <w:p w14:paraId="003F1958" w14:textId="77777777" w:rsidR="00C454E4" w:rsidRDefault="00C454E4" w:rsidP="003856C9"/>
          <w:p w14:paraId="3ACF2CB9" w14:textId="77777777" w:rsidR="00C454E4" w:rsidRDefault="00C454E4" w:rsidP="003856C9"/>
          <w:p w14:paraId="7363D1D6" w14:textId="77777777" w:rsidR="00C454E4" w:rsidRDefault="00C454E4" w:rsidP="003856C9"/>
          <w:p w14:paraId="650478C2" w14:textId="77777777" w:rsidR="00C454E4" w:rsidRDefault="00C454E4" w:rsidP="003856C9"/>
          <w:p w14:paraId="5C864EC5" w14:textId="77777777" w:rsidR="00C454E4" w:rsidRDefault="00C454E4" w:rsidP="003856C9"/>
          <w:p w14:paraId="45C34480" w14:textId="77777777" w:rsidR="00C454E4" w:rsidRDefault="00C454E4" w:rsidP="003856C9"/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54E4" w:rsidRPr="005152F2" w14:paraId="3EAF1064" w14:textId="77777777" w:rsidTr="00B4724F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1686B6E" w14:textId="5557A2F4" w:rsidR="00C454E4" w:rsidRDefault="00C454E4" w:rsidP="00C454E4">
                  <w:pPr>
                    <w:pStyle w:val="Heading3"/>
                  </w:pPr>
                  <w:r>
                    <w:lastRenderedPageBreak/>
                    <w:t>achievements</w:t>
                  </w:r>
                </w:p>
                <w:p w14:paraId="2DEE2B83" w14:textId="77777777" w:rsidR="00C454E4" w:rsidRDefault="00C454E4" w:rsidP="00C454E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943934D" wp14:editId="3076FA64">
                            <wp:extent cx="221615" cy="0"/>
                            <wp:effectExtent l="0" t="0" r="26035" b="19050"/>
                            <wp:docPr id="4" name="Straight Connector 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6A6DC65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W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WSToaC99oBW/zK5k0hdsSxdwdcTjEcMDsxK7T5SxrZXAw/r4bDnJiky7Ztbpp3&#10;nMlrqHrGBYzpE3jL8qbnhgoXh8XpPiaqRanXlFzGODbRALbv6/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AwOyFW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D09916B" w14:textId="4D4AEB66" w:rsidR="00C454E4" w:rsidRDefault="00170000" w:rsidP="00C454E4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Served as H</w:t>
                  </w:r>
                  <w:r w:rsidR="00C454E4">
                    <w:t>ead of PR for Future Business Leaders of America</w:t>
                  </w:r>
                </w:p>
                <w:p w14:paraId="6BBF0F6D" w14:textId="1DDAF6D8" w:rsidR="00170000" w:rsidRPr="00170000" w:rsidRDefault="00170000" w:rsidP="00C454E4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G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rew </w:t>
                  </w: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brand Facebook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 page from 1,000 to 8,000 in </w:t>
                  </w: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four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 weeks, </w:t>
                  </w:r>
                </w:p>
                <w:p w14:paraId="4173A34C" w14:textId="31E12691" w:rsidR="00170000" w:rsidRPr="00170000" w:rsidRDefault="00170000" w:rsidP="00C454E4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Grew brand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 Instagram </w:t>
                  </w: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from 500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 to 7,000 in </w:t>
                  </w: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two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 months</w:t>
                  </w:r>
                </w:p>
                <w:p w14:paraId="3BFE3AE7" w14:textId="17F70E49" w:rsidR="00C454E4" w:rsidRDefault="00170000" w:rsidP="00C454E4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Grew brand 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twitter from zero to 9,000 in </w:t>
                  </w:r>
                  <w:r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three months</w:t>
                  </w:r>
                  <w:r w:rsidR="00C454E4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.</w:t>
                  </w:r>
                </w:p>
                <w:p w14:paraId="2507FE2F" w14:textId="17F4951F" w:rsidR="00C454E4" w:rsidRDefault="00C454E4" w:rsidP="00C454E4"/>
              </w:tc>
            </w:tr>
          </w:tbl>
          <w:p w14:paraId="5D149276" w14:textId="77777777" w:rsidR="00C454E4" w:rsidRDefault="00C454E4" w:rsidP="00C454E4"/>
          <w:p w14:paraId="5BDB063B" w14:textId="17A57904" w:rsidR="00C454E4" w:rsidRPr="005152F2" w:rsidRDefault="00C454E4" w:rsidP="003856C9"/>
        </w:tc>
        <w:tc>
          <w:tcPr>
            <w:tcW w:w="6912" w:type="dxa"/>
          </w:tcPr>
          <w:tbl>
            <w:tblPr>
              <w:tblW w:w="4881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48"/>
            </w:tblGrid>
            <w:tr w:rsidR="00C420C8" w14:paraId="47635F33" w14:textId="77777777" w:rsidTr="00136210">
              <w:trPr>
                <w:trHeight w:val="4063"/>
              </w:trPr>
              <w:tc>
                <w:tcPr>
                  <w:tcW w:w="67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C8AE1D1" w14:textId="77777777" w:rsidR="00C420C8" w:rsidRPr="005152F2" w:rsidRDefault="00727012" w:rsidP="00DC607B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98DFFCF6ED740A294FCBAB3907982A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77060DB4" w14:textId="3B1231F5" w:rsidR="00C420C8" w:rsidRPr="0043426C" w:rsidRDefault="00136210" w:rsidP="00DC607B">
                  <w:pPr>
                    <w:pStyle w:val="Heading4"/>
                  </w:pPr>
                  <w:r>
                    <w:t>CEO</w:t>
                  </w:r>
                  <w:r w:rsidRPr="00906BEE">
                    <w:t xml:space="preserve"> </w:t>
                  </w:r>
                  <w:r w:rsidR="00DC607B">
                    <w:t>/</w:t>
                  </w:r>
                  <w:r w:rsidRPr="00906BEE">
                    <w:t xml:space="preserve"> </w:t>
                  </w:r>
                  <w:r>
                    <w:t>Rousse Republic, LLC</w:t>
                  </w:r>
                </w:p>
                <w:p w14:paraId="3E48991E" w14:textId="441355D3" w:rsidR="00C420C8" w:rsidRPr="005152F2" w:rsidRDefault="00DC607B" w:rsidP="00DC607B">
                  <w:pPr>
                    <w:pStyle w:val="Heading5"/>
                  </w:pPr>
                  <w:r>
                    <w:t>2015 -present</w:t>
                  </w:r>
                </w:p>
                <w:p w14:paraId="78F7BD18" w14:textId="438B4C77" w:rsidR="00136210" w:rsidRDefault="00136210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Developed a website for a church and a musician</w:t>
                  </w:r>
                </w:p>
                <w:p w14:paraId="531E400C" w14:textId="77777777" w:rsidR="00136210" w:rsidRDefault="00136210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Developed an e-commerce app for an independent jeweler</w:t>
                  </w:r>
                </w:p>
                <w:p w14:paraId="4A8BEFCA" w14:textId="77777777" w:rsidR="00136210" w:rsidRDefault="00136210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Managed social media campaigns for independent music artists as well as large chains such as, “Tilted Kilt”</w:t>
                  </w:r>
                </w:p>
                <w:p w14:paraId="757AF3A4" w14:textId="77777777" w:rsidR="00136210" w:rsidRDefault="00136210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Managed sales, marketing, branding, and event promotion for independent musicians to increase their online presence &amp; sales</w:t>
                  </w:r>
                </w:p>
                <w:p w14:paraId="2AA93B44" w14:textId="4E1EE7C2" w:rsidR="00C420C8" w:rsidRPr="0043426C" w:rsidRDefault="00DC607B" w:rsidP="00DC607B">
                  <w:pPr>
                    <w:pStyle w:val="Heading4"/>
                  </w:pPr>
                  <w:r>
                    <w:t>Accounting Assistant</w:t>
                  </w:r>
                  <w:r>
                    <w:t>/</w:t>
                  </w:r>
                  <w:r>
                    <w:t>Osprey Corporation</w:t>
                  </w:r>
                </w:p>
                <w:p w14:paraId="3F98BAE7" w14:textId="42D2D30B" w:rsidR="00DC607B" w:rsidRDefault="00DC607B" w:rsidP="00DC607B">
                  <w:pPr>
                    <w:pStyle w:val="Heading5"/>
                  </w:pPr>
                  <w:r>
                    <w:t>Dec 2016</w:t>
                  </w:r>
                  <w:r w:rsidRPr="00906BEE">
                    <w:t xml:space="preserve"> – </w:t>
                  </w:r>
                  <w:r>
                    <w:t>J</w:t>
                  </w:r>
                  <w:r>
                    <w:t>ul 2017</w:t>
                  </w:r>
                </w:p>
                <w:p w14:paraId="76E5C8AD" w14:textId="079A2561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Managed for AP/AR using Epicor</w:t>
                  </w:r>
                </w:p>
                <w:p w14:paraId="68508FA7" w14:textId="77777777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Responded to client inquiries and generated quotes</w:t>
                  </w:r>
                </w:p>
                <w:p w14:paraId="75A3EEC7" w14:textId="77777777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Participated in Ad-hoc projects</w:t>
                  </w:r>
                </w:p>
                <w:p w14:paraId="2D0C44D3" w14:textId="34D066FB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Collaborated with the sales team to increase sales and productivity</w:t>
                  </w:r>
                </w:p>
                <w:p w14:paraId="4A1E17D4" w14:textId="075F3298" w:rsidR="00DC607B" w:rsidRDefault="00DC607B" w:rsidP="00DC607B">
                  <w:pPr>
                    <w:pStyle w:val="Heading4"/>
                  </w:pPr>
                  <w:r>
                    <w:t>Admin</w:t>
                  </w:r>
                  <w:r>
                    <w:t xml:space="preserve"> Assistant</w:t>
                  </w:r>
                  <w:r>
                    <w:t xml:space="preserve"> (appleOne temp)</w:t>
                  </w:r>
                </w:p>
                <w:p w14:paraId="6A24B4A7" w14:textId="41B9B53B" w:rsidR="00DC607B" w:rsidRPr="0043426C" w:rsidRDefault="00DC607B" w:rsidP="00DC607B">
                  <w:pPr>
                    <w:pStyle w:val="Heading4"/>
                  </w:pPr>
                  <w:r>
                    <w:t>Red bull &amp; hercules campus</w:t>
                  </w:r>
                </w:p>
                <w:p w14:paraId="7F84FBA6" w14:textId="0F4F52E1" w:rsidR="00DC607B" w:rsidRDefault="00DC607B" w:rsidP="00DC607B">
                  <w:pPr>
                    <w:pStyle w:val="Heading5"/>
                  </w:pPr>
                  <w:r>
                    <w:t>Jan</w:t>
                  </w:r>
                  <w:r>
                    <w:t xml:space="preserve"> 201</w:t>
                  </w:r>
                  <w:r>
                    <w:t>4</w:t>
                  </w:r>
                  <w:r w:rsidRPr="00906BEE">
                    <w:t xml:space="preserve"> – </w:t>
                  </w:r>
                  <w:r>
                    <w:t>Jul 201</w:t>
                  </w:r>
                  <w:r>
                    <w:t>5</w:t>
                  </w:r>
                </w:p>
                <w:p w14:paraId="73FC7CE2" w14:textId="77777777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Managed AP/AR and work orders using Yardi</w:t>
                  </w:r>
                </w:p>
                <w:p w14:paraId="384FD4F4" w14:textId="77777777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Responded to client emails and phone calls</w:t>
                  </w:r>
                </w:p>
                <w:p w14:paraId="352AE849" w14:textId="3A0B712B" w:rsidR="00DC607B" w:rsidRDefault="00DC607B" w:rsidP="008F5E8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Collaborated with the sales team to increase sales and productivity</w:t>
                  </w:r>
                </w:p>
                <w:p w14:paraId="0D1F68EF" w14:textId="090962C8" w:rsidR="00DC607B" w:rsidRDefault="00DC607B" w:rsidP="00DC607B">
                  <w:pPr>
                    <w:pStyle w:val="ListParagraph"/>
                    <w:spacing w:after="0"/>
                  </w:pPr>
                </w:p>
                <w:p w14:paraId="4E37A28A" w14:textId="4DF936E7" w:rsidR="00C420C8" w:rsidRDefault="00C420C8" w:rsidP="00DC607B">
                  <w:pPr>
                    <w:pStyle w:val="ListParagraph"/>
                    <w:spacing w:after="0"/>
                  </w:pPr>
                </w:p>
              </w:tc>
            </w:tr>
            <w:tr w:rsidR="00C420C8" w14:paraId="49C6D8FC" w14:textId="77777777" w:rsidTr="00136210">
              <w:trPr>
                <w:trHeight w:val="3577"/>
              </w:trPr>
              <w:tc>
                <w:tcPr>
                  <w:tcW w:w="674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A4803EA" w14:textId="77777777" w:rsidR="00C420C8" w:rsidRPr="005152F2" w:rsidRDefault="00727012" w:rsidP="00DC607B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7F70B6A722B4A469C7B630F4D96A7D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CE03C8A" w14:textId="7A467EFB" w:rsidR="00136210" w:rsidRDefault="00136210" w:rsidP="00DC607B">
                  <w:pPr>
                    <w:pStyle w:val="Heading4"/>
                  </w:pPr>
                  <w:r>
                    <w:t>Full Stack Web Developement</w:t>
                  </w:r>
                </w:p>
                <w:p w14:paraId="67A15B84" w14:textId="77777777" w:rsidR="00136210" w:rsidRDefault="00136210" w:rsidP="00DC607B">
                  <w:pPr>
                    <w:pStyle w:val="Heading4"/>
                  </w:pPr>
                  <w:r>
                    <w:t>Career foundry</w:t>
                  </w:r>
                  <w:r>
                    <w:t xml:space="preserve"> - </w:t>
                  </w:r>
                  <w:r>
                    <w:t>june 12, 2018</w:t>
                  </w:r>
                </w:p>
                <w:p w14:paraId="7C1C6B34" w14:textId="7D8261CF" w:rsidR="00136210" w:rsidRDefault="00136210" w:rsidP="00DC607B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</w:pPr>
                  <w:r>
                    <w:t>Front-end and back-end web development</w:t>
                  </w:r>
                </w:p>
                <w:p w14:paraId="41A0A6A1" w14:textId="2203EBFC" w:rsidR="00136210" w:rsidRDefault="00136210" w:rsidP="00DC607B">
                  <w:pPr>
                    <w:pStyle w:val="Heading4"/>
                  </w:pPr>
                  <w:r>
                    <w:t>Business &amp; Music</w:t>
                  </w:r>
                </w:p>
                <w:p w14:paraId="0E305D7B" w14:textId="3D45B954" w:rsidR="00136210" w:rsidRDefault="00136210" w:rsidP="00DC607B">
                  <w:pPr>
                    <w:pStyle w:val="Heading4"/>
                  </w:pPr>
                  <w:r>
                    <w:t>Faulkner University</w:t>
                  </w:r>
                  <w:r>
                    <w:t xml:space="preserve">/LA city college - </w:t>
                  </w:r>
                  <w:r>
                    <w:t>2011-2013</w:t>
                  </w:r>
                </w:p>
                <w:p w14:paraId="29491733" w14:textId="77777777" w:rsidR="00136210" w:rsidRDefault="00136210" w:rsidP="00C454E4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Dean’s List (3.8 GPA)</w:t>
                  </w:r>
                </w:p>
                <w:p w14:paraId="03435956" w14:textId="1BD9D663" w:rsidR="00C420C8" w:rsidRDefault="00136210" w:rsidP="00C454E4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1</w:t>
                  </w:r>
                  <w:r w:rsidRPr="00136210">
                    <w:rPr>
                      <w:vertAlign w:val="superscript"/>
                    </w:rPr>
                    <w:t>st</w:t>
                  </w:r>
                  <w:r>
                    <w:t xml:space="preserve"> place winner of university writing contest</w:t>
                  </w:r>
                </w:p>
              </w:tc>
            </w:tr>
            <w:tr w:rsidR="00C420C8" w14:paraId="091B3A93" w14:textId="77777777" w:rsidTr="00136210">
              <w:trPr>
                <w:trHeight w:val="2706"/>
              </w:trPr>
              <w:tc>
                <w:tcPr>
                  <w:tcW w:w="6748" w:type="dxa"/>
                  <w:tcMar>
                    <w:left w:w="720" w:type="dxa"/>
                    <w:right w:w="0" w:type="dxa"/>
                  </w:tcMar>
                </w:tcPr>
                <w:p w14:paraId="6C7F23D9" w14:textId="77777777" w:rsidR="00727012" w:rsidRDefault="00727012" w:rsidP="00DC607B">
                  <w:pPr>
                    <w:pStyle w:val="Heading2"/>
                  </w:pPr>
                  <w:r>
                    <w:t>skills</w:t>
                  </w:r>
                </w:p>
                <w:p w14:paraId="33269033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HTML</w:t>
                  </w:r>
                </w:p>
                <w:p w14:paraId="6976D03D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CSS</w:t>
                  </w:r>
                </w:p>
                <w:p w14:paraId="0E1F9A97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JavaScript</w:t>
                  </w:r>
                </w:p>
                <w:p w14:paraId="6D7A51F1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jQuery</w:t>
                  </w:r>
                </w:p>
                <w:p w14:paraId="08A68882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Ruby</w:t>
                  </w:r>
                </w:p>
                <w:p w14:paraId="77CFA3BD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GitHub</w:t>
                  </w:r>
                </w:p>
                <w:p w14:paraId="3F325079" w14:textId="44471D35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Microsoft Office</w:t>
                  </w:r>
                </w:p>
                <w:p w14:paraId="084605BB" w14:textId="77777777" w:rsidR="00170000" w:rsidRDefault="00170000" w:rsidP="0017000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left"/>
                  </w:pPr>
                  <w:r>
                    <w:t>Social media marketing</w:t>
                  </w:r>
                </w:p>
                <w:p w14:paraId="2FD13CEE" w14:textId="77777777" w:rsidR="00C420C8" w:rsidRDefault="00C420C8" w:rsidP="00DC607B">
                  <w:pPr>
                    <w:pStyle w:val="ListParagraph"/>
                    <w:spacing w:after="0"/>
                    <w:ind w:left="0"/>
                  </w:pPr>
                </w:p>
              </w:tc>
            </w:tr>
          </w:tbl>
          <w:p w14:paraId="74A2D125" w14:textId="77777777" w:rsidR="00C420C8" w:rsidRPr="005152F2" w:rsidRDefault="00C420C8" w:rsidP="00DC607B"/>
        </w:tc>
      </w:tr>
    </w:tbl>
    <w:p w14:paraId="69761A60" w14:textId="77777777" w:rsidR="003F5FDB" w:rsidRPr="00727012" w:rsidRDefault="003F5FDB" w:rsidP="00727012">
      <w:bookmarkStart w:id="0" w:name="_GoBack"/>
      <w:bookmarkEnd w:id="0"/>
    </w:p>
    <w:sectPr w:rsidR="003F5FDB" w:rsidRPr="00727012" w:rsidSect="00FE20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A61C" w14:textId="77777777" w:rsidR="00B62D7B" w:rsidRDefault="00B62D7B" w:rsidP="003856C9">
      <w:pPr>
        <w:spacing w:after="0" w:line="240" w:lineRule="auto"/>
      </w:pPr>
      <w:r>
        <w:separator/>
      </w:r>
    </w:p>
  </w:endnote>
  <w:endnote w:type="continuationSeparator" w:id="0">
    <w:p w14:paraId="6E031AF8" w14:textId="77777777" w:rsidR="00B62D7B" w:rsidRDefault="00B62D7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50F6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83F6463" wp14:editId="72FAF4B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4F32A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2A4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3EF25BD" wp14:editId="68879C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5F726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D689" w14:textId="77777777" w:rsidR="00B62D7B" w:rsidRDefault="00B62D7B" w:rsidP="003856C9">
      <w:pPr>
        <w:spacing w:after="0" w:line="240" w:lineRule="auto"/>
      </w:pPr>
      <w:r>
        <w:separator/>
      </w:r>
    </w:p>
  </w:footnote>
  <w:footnote w:type="continuationSeparator" w:id="0">
    <w:p w14:paraId="29D82AA1" w14:textId="77777777" w:rsidR="00B62D7B" w:rsidRDefault="00B62D7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6A86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99735AC" wp14:editId="18F2DE1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91054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877A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08C0181" wp14:editId="36227B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4BD1F7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66E8E"/>
    <w:multiLevelType w:val="hybridMultilevel"/>
    <w:tmpl w:val="D7CEA3A4"/>
    <w:lvl w:ilvl="0" w:tplc="DFCE966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357F"/>
    <w:multiLevelType w:val="hybridMultilevel"/>
    <w:tmpl w:val="A94412AC"/>
    <w:lvl w:ilvl="0" w:tplc="E1BC93B2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E0131"/>
    <w:multiLevelType w:val="hybridMultilevel"/>
    <w:tmpl w:val="E27E9B58"/>
    <w:lvl w:ilvl="0" w:tplc="B68A393A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E0526"/>
    <w:multiLevelType w:val="hybridMultilevel"/>
    <w:tmpl w:val="2AB85E40"/>
    <w:lvl w:ilvl="0" w:tplc="5500770A">
      <w:start w:val="4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12"/>
    <w:rsid w:val="00052BE1"/>
    <w:rsid w:val="0007412A"/>
    <w:rsid w:val="0010199E"/>
    <w:rsid w:val="0010257B"/>
    <w:rsid w:val="001166C2"/>
    <w:rsid w:val="00136210"/>
    <w:rsid w:val="001503AC"/>
    <w:rsid w:val="00170000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752B2"/>
    <w:rsid w:val="00580925"/>
    <w:rsid w:val="005A1E51"/>
    <w:rsid w:val="005A7E57"/>
    <w:rsid w:val="00616FF4"/>
    <w:rsid w:val="006A3CE7"/>
    <w:rsid w:val="00727012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B0C49"/>
    <w:rsid w:val="008C7CA2"/>
    <w:rsid w:val="008F5E86"/>
    <w:rsid w:val="008F6337"/>
    <w:rsid w:val="00914DAF"/>
    <w:rsid w:val="0093286E"/>
    <w:rsid w:val="009D1627"/>
    <w:rsid w:val="00A42F91"/>
    <w:rsid w:val="00AF1258"/>
    <w:rsid w:val="00B01E52"/>
    <w:rsid w:val="00B550FC"/>
    <w:rsid w:val="00B62D7B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454E4"/>
    <w:rsid w:val="00CE6306"/>
    <w:rsid w:val="00D11C4D"/>
    <w:rsid w:val="00D5067A"/>
    <w:rsid w:val="00DC0F74"/>
    <w:rsid w:val="00DC607B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BFAF"/>
  <w15:chartTrackingRefBased/>
  <w15:docId w15:val="{06512C10-5880-4F5A-AF7A-5F1E2B2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8F5E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ha.coderedtech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amantha.coderedtec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MANTHA-SMITH-50780BA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MANTHA-SMITH-50780BA3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sse%20Republic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DFFCF6ED740A294FCBAB39079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A489-8061-4829-B58E-8EEB252B4CC7}"/>
      </w:docPartPr>
      <w:docPartBody>
        <w:p w:rsidR="00000000" w:rsidRDefault="002E7F8F">
          <w:pPr>
            <w:pStyle w:val="898DFFCF6ED740A294FCBAB3907982AB"/>
          </w:pPr>
          <w:r w:rsidRPr="005152F2">
            <w:t>Experience</w:t>
          </w:r>
        </w:p>
      </w:docPartBody>
    </w:docPart>
    <w:docPart>
      <w:docPartPr>
        <w:name w:val="47F70B6A722B4A469C7B630F4D96A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7108-940A-4DAE-AA6C-420E4A7FCE2A}"/>
      </w:docPartPr>
      <w:docPartBody>
        <w:p w:rsidR="00000000" w:rsidRDefault="002E7F8F">
          <w:pPr>
            <w:pStyle w:val="47F70B6A722B4A469C7B630F4D96A7D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8E"/>
    <w:rsid w:val="000C3D8E"/>
    <w:rsid w:val="002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B44F451F542E182C5F211A23DBBE1">
    <w:name w:val="58EB44F451F542E182C5F211A23DBBE1"/>
  </w:style>
  <w:style w:type="paragraph" w:customStyle="1" w:styleId="5305F0CD55C9462395B342C150FBEE2D">
    <w:name w:val="5305F0CD55C9462395B342C150FBEE2D"/>
  </w:style>
  <w:style w:type="paragraph" w:customStyle="1" w:styleId="5745B246E8F446848F1EE636B2C5EFE8">
    <w:name w:val="5745B246E8F446848F1EE636B2C5EFE8"/>
  </w:style>
  <w:style w:type="paragraph" w:customStyle="1" w:styleId="7B449B34947E447D9D524E2FDDD00E8D">
    <w:name w:val="7B449B34947E447D9D524E2FDDD00E8D"/>
  </w:style>
  <w:style w:type="paragraph" w:customStyle="1" w:styleId="2CF0B956964949CC904A431D3D9F07BA">
    <w:name w:val="2CF0B956964949CC904A431D3D9F07BA"/>
  </w:style>
  <w:style w:type="paragraph" w:customStyle="1" w:styleId="94E4593D0D3E4031B239253D567CB3CC">
    <w:name w:val="94E4593D0D3E4031B239253D567CB3CC"/>
  </w:style>
  <w:style w:type="paragraph" w:customStyle="1" w:styleId="2F263DF0586243D48E7A2380D31F02AE">
    <w:name w:val="2F263DF0586243D48E7A2380D31F02AE"/>
  </w:style>
  <w:style w:type="paragraph" w:customStyle="1" w:styleId="919A69E3505B4156AC1736A7558913A0">
    <w:name w:val="919A69E3505B4156AC1736A7558913A0"/>
  </w:style>
  <w:style w:type="paragraph" w:customStyle="1" w:styleId="220B7EC8F6D14D03AEF252B79FD9ED04">
    <w:name w:val="220B7EC8F6D14D03AEF252B79FD9ED04"/>
  </w:style>
  <w:style w:type="paragraph" w:customStyle="1" w:styleId="898DFFCF6ED740A294FCBAB3907982AB">
    <w:name w:val="898DFFCF6ED740A294FCBAB3907982AB"/>
  </w:style>
  <w:style w:type="paragraph" w:customStyle="1" w:styleId="E099F9C0E7D94D68A32633FABB6BAF83">
    <w:name w:val="E099F9C0E7D94D68A32633FABB6BAF83"/>
  </w:style>
  <w:style w:type="paragraph" w:customStyle="1" w:styleId="F657CA3856404EAABEC5D44B9F48B436">
    <w:name w:val="F657CA3856404EAABEC5D44B9F48B436"/>
  </w:style>
  <w:style w:type="paragraph" w:customStyle="1" w:styleId="BF6EF6D03F8640439A528FE77486D4BD">
    <w:name w:val="BF6EF6D03F8640439A528FE77486D4BD"/>
  </w:style>
  <w:style w:type="paragraph" w:customStyle="1" w:styleId="DDCD36F1D3B5498D88BC6E401A10A411">
    <w:name w:val="DDCD36F1D3B5498D88BC6E401A10A411"/>
  </w:style>
  <w:style w:type="paragraph" w:customStyle="1" w:styleId="9F8FB0F5D2924B57BDAE44CECF1D70CB">
    <w:name w:val="9F8FB0F5D2924B57BDAE44CECF1D70CB"/>
  </w:style>
  <w:style w:type="paragraph" w:customStyle="1" w:styleId="5734933FF7554FD4B7EE640C3370D1FC">
    <w:name w:val="5734933FF7554FD4B7EE640C3370D1FC"/>
  </w:style>
  <w:style w:type="paragraph" w:customStyle="1" w:styleId="F559BD472B74499AB6891749B4C2C6A1">
    <w:name w:val="F559BD472B74499AB6891749B4C2C6A1"/>
  </w:style>
  <w:style w:type="paragraph" w:customStyle="1" w:styleId="40DBABB32E0740F48907AC558AF161AB">
    <w:name w:val="40DBABB32E0740F48907AC558AF161AB"/>
  </w:style>
  <w:style w:type="paragraph" w:customStyle="1" w:styleId="47F70B6A722B4A469C7B630F4D96A7D6">
    <w:name w:val="47F70B6A722B4A469C7B630F4D96A7D6"/>
  </w:style>
  <w:style w:type="paragraph" w:customStyle="1" w:styleId="97F8E4B04D4C474A8D03BDE131C8B6A9">
    <w:name w:val="97F8E4B04D4C474A8D03BDE131C8B6A9"/>
  </w:style>
  <w:style w:type="paragraph" w:customStyle="1" w:styleId="64E1A41FE35341BD95B37F7294C6817A">
    <w:name w:val="64E1A41FE35341BD95B37F7294C6817A"/>
  </w:style>
  <w:style w:type="paragraph" w:customStyle="1" w:styleId="7ED6DC2A96AE45CD99E970CD89B6987D">
    <w:name w:val="7ED6DC2A96AE45CD99E970CD89B6987D"/>
  </w:style>
  <w:style w:type="paragraph" w:customStyle="1" w:styleId="D2D28FF80AB84668A9A8C335B4A3794B">
    <w:name w:val="D2D28FF80AB84668A9A8C335B4A3794B"/>
  </w:style>
  <w:style w:type="paragraph" w:customStyle="1" w:styleId="4668596C2CBF496891013DDCE126C90F">
    <w:name w:val="4668596C2CBF496891013DDCE126C90F"/>
  </w:style>
  <w:style w:type="paragraph" w:customStyle="1" w:styleId="44D6BF0BA85048B89C95E6D5F7BBD76A">
    <w:name w:val="44D6BF0BA85048B89C95E6D5F7BBD76A"/>
    <w:rsid w:val="000C3D8E"/>
  </w:style>
  <w:style w:type="paragraph" w:customStyle="1" w:styleId="3D9782394BFD4925BB2A6C9B47547179">
    <w:name w:val="3D9782394BFD4925BB2A6C9B47547179"/>
    <w:rsid w:val="000C3D8E"/>
  </w:style>
  <w:style w:type="paragraph" w:customStyle="1" w:styleId="A3A9477FC5DE40F39ABD0B4D0866F18E">
    <w:name w:val="A3A9477FC5DE40F39ABD0B4D0866F18E"/>
    <w:rsid w:val="000C3D8E"/>
  </w:style>
  <w:style w:type="paragraph" w:customStyle="1" w:styleId="01ADC430E3A04EB09917A078EEE5F79D">
    <w:name w:val="01ADC430E3A04EB09917A078EEE5F79D"/>
    <w:rsid w:val="000C3D8E"/>
  </w:style>
  <w:style w:type="paragraph" w:customStyle="1" w:styleId="354FAB50686D4C7C93E5C1131FEEC496">
    <w:name w:val="354FAB50686D4C7C93E5C1131FEEC496"/>
    <w:rsid w:val="000C3D8E"/>
  </w:style>
  <w:style w:type="paragraph" w:customStyle="1" w:styleId="4BBBA9D284694B16BCE8BABC05880D72">
    <w:name w:val="4BBBA9D284694B16BCE8BABC05880D72"/>
    <w:rsid w:val="000C3D8E"/>
  </w:style>
  <w:style w:type="paragraph" w:customStyle="1" w:styleId="196E8DAF22444C34A16D4067753706A5">
    <w:name w:val="196E8DAF22444C34A16D4067753706A5"/>
    <w:rsid w:val="000C3D8E"/>
  </w:style>
  <w:style w:type="paragraph" w:customStyle="1" w:styleId="69872E504A48404AA132891E5BFCEB92">
    <w:name w:val="69872E504A48404AA132891E5BFCEB92"/>
    <w:rsid w:val="000C3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smith</dc:creator>
  <cp:keywords/>
  <dc:description/>
  <cp:lastModifiedBy>samantha smith</cp:lastModifiedBy>
  <cp:revision>2</cp:revision>
  <dcterms:created xsi:type="dcterms:W3CDTF">2018-05-26T16:15:00Z</dcterms:created>
  <dcterms:modified xsi:type="dcterms:W3CDTF">2018-05-26T16:15:00Z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